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B7" w:rsidRDefault="00FF2423">
      <w:pPr>
        <w:pStyle w:val="Meno"/>
      </w:pPr>
      <w:r>
        <w:t xml:space="preserve">Zápisnica Zo stretnutia Č. </w:t>
      </w:r>
      <w:r w:rsidR="008B20AD">
        <w:t>3</w:t>
      </w:r>
    </w:p>
    <w:p w:rsidR="00C641B7" w:rsidRDefault="00FF2423">
      <w:pPr>
        <w:pStyle w:val="Kontaktninformcie"/>
      </w:pPr>
      <w:proofErr w:type="spellStart"/>
      <w:r>
        <w:t>GateMaster</w:t>
      </w:r>
      <w:proofErr w:type="spellEnd"/>
      <w:r>
        <w:t xml:space="preserve"> – Využitie </w:t>
      </w:r>
      <w:proofErr w:type="spellStart"/>
      <w:r>
        <w:t>IoT</w:t>
      </w:r>
      <w:proofErr w:type="spellEnd"/>
      <w:r>
        <w:t xml:space="preserve"> na kontrolu prístupu do objektov</w:t>
      </w:r>
    </w:p>
    <w:p w:rsidR="00C641B7" w:rsidRDefault="00FF2423">
      <w:pPr>
        <w:pStyle w:val="Nadpis1"/>
      </w:pPr>
      <w:r>
        <w:t>Miesto stretnutia</w:t>
      </w:r>
    </w:p>
    <w:p w:rsidR="00FF2423" w:rsidRDefault="00FF2423">
      <w:pPr>
        <w:spacing w:after="180"/>
      </w:pPr>
      <w:r>
        <w:t>Fakulta elektrotechniky a informatik</w:t>
      </w:r>
      <w:bookmarkStart w:id="0" w:name="_GoBack"/>
      <w:bookmarkEnd w:id="0"/>
      <w:r>
        <w:t>y, STU Bratislava</w:t>
      </w:r>
    </w:p>
    <w:p w:rsidR="00C641B7" w:rsidRDefault="00FF2423">
      <w:pPr>
        <w:pStyle w:val="Nadpis1"/>
      </w:pPr>
      <w:r>
        <w:t>Dátum a čas stretnutia</w:t>
      </w:r>
    </w:p>
    <w:p w:rsidR="00FF2423" w:rsidRDefault="008B20AD" w:rsidP="00FF2423">
      <w:pPr>
        <w:spacing w:after="180"/>
      </w:pPr>
      <w:r>
        <w:t>11</w:t>
      </w:r>
      <w:r w:rsidR="00FF2423">
        <w:t>.</w:t>
      </w:r>
      <w:r>
        <w:t>10</w:t>
      </w:r>
      <w:r w:rsidR="00FF2423">
        <w:t>.2018, 11:30 – 13:00</w:t>
      </w:r>
    </w:p>
    <w:p w:rsidR="00250980" w:rsidRDefault="00250980" w:rsidP="00FF2423">
      <w:pPr>
        <w:spacing w:after="180"/>
      </w:pPr>
      <w:r>
        <w:t>zapisovateľ: Bc. Šimon Grác</w:t>
      </w:r>
    </w:p>
    <w:p w:rsidR="00FF2423" w:rsidRPr="00FF2423" w:rsidRDefault="00FF2423" w:rsidP="00FF2423"/>
    <w:p w:rsidR="00C641B7" w:rsidRPr="00FF2423" w:rsidRDefault="00FF2423">
      <w:pPr>
        <w:pStyle w:val="Nadpis2"/>
        <w:rPr>
          <w:i w:val="0"/>
        </w:rPr>
      </w:pPr>
      <w:r w:rsidRPr="00FF2423">
        <w:rPr>
          <w:i w:val="0"/>
        </w:rPr>
        <w:t>Zúčastnení</w:t>
      </w:r>
    </w:p>
    <w:p w:rsidR="00C82B73" w:rsidRPr="00FF2423" w:rsidRDefault="00C82B73" w:rsidP="00C82B73">
      <w:pPr>
        <w:pStyle w:val="Nadpis1"/>
        <w:numPr>
          <w:ilvl w:val="0"/>
          <w:numId w:val="12"/>
        </w:numPr>
        <w:rPr>
          <w:b w:val="0"/>
        </w:rPr>
      </w:pPr>
      <w:r>
        <w:rPr>
          <w:b w:val="0"/>
        </w:rPr>
        <w:t>Ing. On</w:t>
      </w:r>
      <w:r w:rsidRPr="00FF2423">
        <w:rPr>
          <w:b w:val="0"/>
        </w:rPr>
        <w:t xml:space="preserve">drej </w:t>
      </w:r>
      <w:proofErr w:type="spellStart"/>
      <w:r w:rsidRPr="00FF2423">
        <w:rPr>
          <w:b w:val="0"/>
        </w:rPr>
        <w:t>Gallo</w:t>
      </w:r>
      <w:proofErr w:type="spellEnd"/>
      <w:r w:rsidRPr="00FF2423">
        <w:rPr>
          <w:b w:val="0"/>
        </w:rPr>
        <w:t xml:space="preserve">, </w:t>
      </w:r>
      <w:proofErr w:type="spellStart"/>
      <w:r w:rsidRPr="00FF2423">
        <w:rPr>
          <w:b w:val="0"/>
        </w:rPr>
        <w:t>Phd.</w:t>
      </w:r>
      <w:proofErr w:type="spellEnd"/>
      <w:r>
        <w:rPr>
          <w:b w:val="0"/>
        </w:rPr>
        <w:t xml:space="preserve"> (vedúci projektu)</w:t>
      </w:r>
    </w:p>
    <w:p w:rsidR="00C82B73" w:rsidRPr="00FF2423" w:rsidRDefault="00C82B73" w:rsidP="00C82B73">
      <w:pPr>
        <w:pStyle w:val="Nadpis1"/>
        <w:numPr>
          <w:ilvl w:val="0"/>
          <w:numId w:val="12"/>
        </w:numPr>
        <w:rPr>
          <w:b w:val="0"/>
        </w:rPr>
      </w:pPr>
      <w:r w:rsidRPr="00FF2423">
        <w:rPr>
          <w:b w:val="0"/>
        </w:rPr>
        <w:t>Bc. Šimon Grác</w:t>
      </w:r>
    </w:p>
    <w:p w:rsidR="00C82B73" w:rsidRPr="00FF2423" w:rsidRDefault="00C82B73" w:rsidP="00C82B73">
      <w:pPr>
        <w:pStyle w:val="Nadpis1"/>
        <w:numPr>
          <w:ilvl w:val="0"/>
          <w:numId w:val="12"/>
        </w:numPr>
        <w:rPr>
          <w:b w:val="0"/>
        </w:rPr>
      </w:pPr>
      <w:r w:rsidRPr="00FF2423">
        <w:rPr>
          <w:b w:val="0"/>
        </w:rPr>
        <w:t>Bc. Viktor Chovanec</w:t>
      </w:r>
    </w:p>
    <w:p w:rsidR="00C82B73" w:rsidRDefault="00C82B73" w:rsidP="00C82B73">
      <w:pPr>
        <w:pStyle w:val="Nadpis1"/>
        <w:numPr>
          <w:ilvl w:val="0"/>
          <w:numId w:val="12"/>
        </w:numPr>
        <w:rPr>
          <w:b w:val="0"/>
        </w:rPr>
      </w:pPr>
      <w:r w:rsidRPr="00FF2423">
        <w:rPr>
          <w:b w:val="0"/>
        </w:rPr>
        <w:t xml:space="preserve">Bc. Jozef </w:t>
      </w:r>
      <w:proofErr w:type="spellStart"/>
      <w:r w:rsidRPr="00FF2423">
        <w:rPr>
          <w:b w:val="0"/>
        </w:rPr>
        <w:t>Macháč</w:t>
      </w:r>
      <w:proofErr w:type="spellEnd"/>
    </w:p>
    <w:p w:rsidR="00C82B73" w:rsidRPr="001C1EA6" w:rsidRDefault="00C82B73" w:rsidP="00C82B73">
      <w:pPr>
        <w:pStyle w:val="Nadpis1"/>
        <w:numPr>
          <w:ilvl w:val="0"/>
          <w:numId w:val="12"/>
        </w:numPr>
        <w:rPr>
          <w:b w:val="0"/>
        </w:rPr>
      </w:pPr>
      <w:r w:rsidRPr="001C1EA6">
        <w:rPr>
          <w:b w:val="0"/>
        </w:rPr>
        <w:t xml:space="preserve">Bc. Ondrej </w:t>
      </w:r>
      <w:proofErr w:type="spellStart"/>
      <w:r w:rsidRPr="001C1EA6">
        <w:rPr>
          <w:b w:val="0"/>
        </w:rPr>
        <w:t>Šoltýs</w:t>
      </w:r>
      <w:proofErr w:type="spellEnd"/>
    </w:p>
    <w:p w:rsidR="00FF2423" w:rsidRDefault="009A1F21">
      <w:pPr>
        <w:pStyle w:val="Nadpis1"/>
      </w:pPr>
      <w:r>
        <w:t>s</w:t>
      </w:r>
    </w:p>
    <w:p w:rsidR="00C641B7" w:rsidRPr="00FF2423" w:rsidRDefault="00FF2423">
      <w:pPr>
        <w:pStyle w:val="Nadpis2"/>
        <w:rPr>
          <w:i w:val="0"/>
        </w:rPr>
      </w:pPr>
      <w:r>
        <w:rPr>
          <w:i w:val="0"/>
        </w:rPr>
        <w:t>Priebeh stretnutia</w:t>
      </w:r>
    </w:p>
    <w:p w:rsidR="001C1EA6" w:rsidRDefault="008B20AD" w:rsidP="00476C83">
      <w:pPr>
        <w:pStyle w:val="Nadpis1"/>
        <w:numPr>
          <w:ilvl w:val="0"/>
          <w:numId w:val="13"/>
        </w:numPr>
        <w:rPr>
          <w:b w:val="0"/>
        </w:rPr>
      </w:pPr>
      <w:r>
        <w:rPr>
          <w:b w:val="0"/>
        </w:rPr>
        <w:t>Predstavenie prezentačnej web stránky</w:t>
      </w:r>
    </w:p>
    <w:p w:rsidR="00C82B73" w:rsidRDefault="00C82B73" w:rsidP="00C82B73">
      <w:pPr>
        <w:pStyle w:val="Nadpis1"/>
        <w:numPr>
          <w:ilvl w:val="0"/>
          <w:numId w:val="13"/>
        </w:numPr>
        <w:rPr>
          <w:b w:val="0"/>
        </w:rPr>
      </w:pPr>
      <w:r w:rsidRPr="001C1EA6">
        <w:rPr>
          <w:b w:val="0"/>
        </w:rPr>
        <w:t xml:space="preserve">Rozdelenie </w:t>
      </w:r>
      <w:r>
        <w:rPr>
          <w:b w:val="0"/>
        </w:rPr>
        <w:t>úloh</w:t>
      </w:r>
    </w:p>
    <w:p w:rsidR="00C82B73" w:rsidRPr="00C82B73" w:rsidRDefault="00C82B73" w:rsidP="00C82B73"/>
    <w:p w:rsidR="008B20AD" w:rsidRPr="008B20AD" w:rsidRDefault="008B20AD" w:rsidP="008B20AD"/>
    <w:p w:rsidR="008B20AD" w:rsidRPr="008B20AD" w:rsidRDefault="008B20AD" w:rsidP="008B20AD"/>
    <w:p w:rsidR="00AB6628" w:rsidRPr="00AB6628" w:rsidRDefault="00AB6628" w:rsidP="00AB6628"/>
    <w:p w:rsidR="00FF2423" w:rsidRPr="00FF2423" w:rsidRDefault="00FF2423" w:rsidP="00FF2423">
      <w:r>
        <w:t xml:space="preserve"> </w:t>
      </w:r>
    </w:p>
    <w:p w:rsidR="00FF2423" w:rsidRDefault="00FF2423">
      <w:pPr>
        <w:rPr>
          <w:rFonts w:asciiTheme="majorHAnsi" w:hAnsiTheme="majorHAnsi"/>
          <w:b/>
          <w:spacing w:val="21"/>
          <w:sz w:val="26"/>
        </w:rPr>
      </w:pPr>
      <w:r>
        <w:br w:type="page"/>
      </w:r>
    </w:p>
    <w:p w:rsidR="00AB6628" w:rsidRDefault="00FF2423" w:rsidP="001C1EA6">
      <w:pPr>
        <w:pStyle w:val="Nadpis1"/>
      </w:pPr>
      <w:r>
        <w:lastRenderedPageBreak/>
        <w:t>Poznámky zo stretnutia</w:t>
      </w:r>
    </w:p>
    <w:p w:rsidR="001C1EA6" w:rsidRPr="001C1EA6" w:rsidRDefault="001C1EA6" w:rsidP="001C1EA6"/>
    <w:p w:rsidR="001C1EA6" w:rsidRDefault="001C1EA6" w:rsidP="001C1EA6">
      <w:pPr>
        <w:pStyle w:val="Nadpis1"/>
        <w:numPr>
          <w:ilvl w:val="0"/>
          <w:numId w:val="16"/>
        </w:numPr>
        <w:rPr>
          <w:b w:val="0"/>
        </w:rPr>
      </w:pPr>
      <w:r>
        <w:rPr>
          <w:b w:val="0"/>
        </w:rPr>
        <w:t xml:space="preserve">Predstavenie </w:t>
      </w:r>
      <w:r w:rsidR="008B20AD">
        <w:rPr>
          <w:b w:val="0"/>
        </w:rPr>
        <w:t>prezentačnej web stránky</w:t>
      </w:r>
    </w:p>
    <w:p w:rsidR="008B20AD" w:rsidRDefault="001C1EA6" w:rsidP="009F575D">
      <w:pPr>
        <w:jc w:val="both"/>
      </w:pPr>
      <w:r>
        <w:t xml:space="preserve">- </w:t>
      </w:r>
      <w:r w:rsidR="008B20AD">
        <w:t xml:space="preserve">Š. Grác predstavil návrh prezentačnej web stránky tímu </w:t>
      </w:r>
      <w:proofErr w:type="spellStart"/>
      <w:r w:rsidR="008B20AD">
        <w:t>GateMaster</w:t>
      </w:r>
      <w:proofErr w:type="spellEnd"/>
      <w:r w:rsidR="008B20AD">
        <w:t xml:space="preserve"> vedúcemu tímového projektu, taktiež vypracované zápisnice z doterajších stretnutí</w:t>
      </w:r>
    </w:p>
    <w:p w:rsidR="008B20AD" w:rsidRPr="001C1EA6" w:rsidRDefault="008B20AD" w:rsidP="009F575D">
      <w:pPr>
        <w:jc w:val="both"/>
      </w:pPr>
      <w:r>
        <w:t>- vedúci aj prítomní členovia tímu web stránku schválili</w:t>
      </w:r>
    </w:p>
    <w:p w:rsidR="001C1EA6" w:rsidRDefault="001C1EA6" w:rsidP="009F575D">
      <w:pPr>
        <w:pStyle w:val="Nadpis1"/>
        <w:numPr>
          <w:ilvl w:val="0"/>
          <w:numId w:val="16"/>
        </w:numPr>
        <w:jc w:val="both"/>
        <w:rPr>
          <w:b w:val="0"/>
        </w:rPr>
      </w:pPr>
      <w:r w:rsidRPr="001C1EA6">
        <w:rPr>
          <w:b w:val="0"/>
        </w:rPr>
        <w:t xml:space="preserve">Rozdelenie </w:t>
      </w:r>
      <w:r w:rsidR="008B20AD">
        <w:rPr>
          <w:b w:val="0"/>
        </w:rPr>
        <w:t>úloh</w:t>
      </w:r>
    </w:p>
    <w:p w:rsidR="001C1EA6" w:rsidRDefault="008B20AD" w:rsidP="009F575D">
      <w:pPr>
        <w:jc w:val="both"/>
      </w:pPr>
      <w:r>
        <w:t xml:space="preserve">- stretnutie v piatok s jedným z HW špecialistov tímu (J. </w:t>
      </w:r>
      <w:proofErr w:type="spellStart"/>
      <w:r>
        <w:t>Macháč</w:t>
      </w:r>
      <w:proofErr w:type="spellEnd"/>
      <w:r>
        <w:t>, V. Chovanec), kde sa bude diskutovať o experimentálnom zapojení, ktoré sa pretaví do matičnej dosky</w:t>
      </w:r>
    </w:p>
    <w:p w:rsidR="008B20AD" w:rsidRDefault="008B20AD" w:rsidP="009F575D">
      <w:pPr>
        <w:jc w:val="both"/>
      </w:pPr>
      <w:r>
        <w:t xml:space="preserve">- finálne sa dohodnúť na modely </w:t>
      </w:r>
      <w:proofErr w:type="spellStart"/>
      <w:r>
        <w:t>backendu</w:t>
      </w:r>
      <w:proofErr w:type="spellEnd"/>
      <w:r>
        <w:t xml:space="preserve"> aplikácie</w:t>
      </w:r>
    </w:p>
    <w:p w:rsidR="008B20AD" w:rsidRDefault="008B20AD" w:rsidP="009F575D">
      <w:pPr>
        <w:jc w:val="both"/>
      </w:pPr>
      <w:r>
        <w:t xml:space="preserve">- dohodnúť sa na komunikácií medzi FE a BE (jednotlivé úlohy si medzi sebou rozdeľujú členovia tímu podľa špecializácie na FE a BE </w:t>
      </w:r>
      <w:proofErr w:type="spellStart"/>
      <w:r>
        <w:t>development</w:t>
      </w:r>
      <w:proofErr w:type="spellEnd"/>
      <w:r>
        <w:t>)</w:t>
      </w:r>
    </w:p>
    <w:p w:rsidR="008B20AD" w:rsidRDefault="008B20AD" w:rsidP="009F575D">
      <w:pPr>
        <w:jc w:val="both"/>
      </w:pPr>
      <w:r>
        <w:t>- spraviť vedúcemu projektu ukážku FE modelu na najbližš</w:t>
      </w:r>
      <w:r w:rsidR="009F575D">
        <w:t>ie</w:t>
      </w:r>
      <w:r>
        <w:t xml:space="preserve"> stretnut</w:t>
      </w:r>
      <w:r w:rsidR="009F575D">
        <w:t>ie</w:t>
      </w:r>
    </w:p>
    <w:p w:rsidR="009F575D" w:rsidRDefault="008B20AD" w:rsidP="009F575D">
      <w:pPr>
        <w:jc w:val="both"/>
      </w:pPr>
      <w:r>
        <w:t xml:space="preserve">- rozmýšľať nad samotnou realizáciou logiky systému </w:t>
      </w:r>
    </w:p>
    <w:p w:rsidR="008B20AD" w:rsidRDefault="008B20AD" w:rsidP="009F575D">
      <w:pPr>
        <w:jc w:val="both"/>
      </w:pPr>
      <w:r>
        <w:t xml:space="preserve">– systém sa bude modelovať pre lepšiu názornosť a prezentovateľnosť pomocou formalizmu </w:t>
      </w:r>
      <w:proofErr w:type="spellStart"/>
      <w:r>
        <w:t>PetriFlow</w:t>
      </w:r>
      <w:proofErr w:type="spellEnd"/>
    </w:p>
    <w:p w:rsidR="001C1EA6" w:rsidRPr="001C1EA6" w:rsidRDefault="001C1EA6" w:rsidP="001C1EA6"/>
    <w:p w:rsidR="0086023B" w:rsidRDefault="0086023B" w:rsidP="00AB6628"/>
    <w:p w:rsidR="009F575D" w:rsidRDefault="008B20AD" w:rsidP="00AB6628">
      <w:r>
        <w:t>Stretnutie v piatok, 12.1</w:t>
      </w:r>
      <w:r w:rsidR="009F575D">
        <w:t xml:space="preserve">1. </w:t>
      </w:r>
      <w:r>
        <w:t xml:space="preserve"> s jedným </w:t>
      </w:r>
      <w:r w:rsidR="009F575D">
        <w:t>z</w:t>
      </w:r>
      <w:r>
        <w:t xml:space="preserve"> HW špecialistov tímu. </w:t>
      </w:r>
    </w:p>
    <w:p w:rsidR="0086023B" w:rsidRPr="00AB6628" w:rsidRDefault="0086023B" w:rsidP="00AB6628">
      <w:r>
        <w:t>Stretnutie</w:t>
      </w:r>
      <w:r w:rsidR="008B20AD">
        <w:t xml:space="preserve"> tímu</w:t>
      </w:r>
      <w:r>
        <w:t xml:space="preserve"> o</w:t>
      </w:r>
      <w:r w:rsidR="00476C83">
        <w:t xml:space="preserve"> </w:t>
      </w:r>
      <w:r>
        <w:t>1 týžd</w:t>
      </w:r>
      <w:r w:rsidR="00476C83">
        <w:t>eň</w:t>
      </w:r>
      <w:r>
        <w:t xml:space="preserve">. </w:t>
      </w:r>
    </w:p>
    <w:p w:rsidR="001712D0" w:rsidRDefault="001712D0" w:rsidP="00250980">
      <w:pPr>
        <w:jc w:val="both"/>
      </w:pPr>
    </w:p>
    <w:p w:rsidR="00C641B7" w:rsidRDefault="00C641B7"/>
    <w:sectPr w:rsidR="00C641B7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D4C" w:rsidRDefault="00D57D4C">
      <w:pPr>
        <w:spacing w:after="0" w:line="240" w:lineRule="auto"/>
      </w:pPr>
      <w:r>
        <w:separator/>
      </w:r>
    </w:p>
  </w:endnote>
  <w:endnote w:type="continuationSeparator" w:id="0">
    <w:p w:rsidR="00D57D4C" w:rsidRDefault="00D5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1B7" w:rsidRDefault="00C04963">
        <w:pPr>
          <w:pStyle w:val="Pt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D4C" w:rsidRDefault="00D57D4C">
      <w:pPr>
        <w:spacing w:after="0" w:line="240" w:lineRule="auto"/>
      </w:pPr>
      <w:r>
        <w:separator/>
      </w:r>
    </w:p>
  </w:footnote>
  <w:footnote w:type="continuationSeparator" w:id="0">
    <w:p w:rsidR="00D57D4C" w:rsidRDefault="00D5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1B7" w:rsidRDefault="00C04963">
    <w:pPr>
      <w:pStyle w:val="Hlavika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9D7137" id="Group 4" o:spid="_x0000_s1026" alt="Názov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1B7" w:rsidRDefault="00C04963">
    <w:pPr>
      <w:pStyle w:val="Hlavika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Skupina 5" title="Grafický prvok pozad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Obdĺžni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Obdĺžni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F9D96C" id="Skupina 5" o:spid="_x0000_s1026" alt="Názov: Grafický prvok pozadia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">
              <v:rect id="Obdĺžnik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Obdĺžnik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73DA0"/>
    <w:multiLevelType w:val="hybridMultilevel"/>
    <w:tmpl w:val="CE982C2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0E7619"/>
    <w:multiLevelType w:val="hybridMultilevel"/>
    <w:tmpl w:val="CE982C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5EB7"/>
    <w:multiLevelType w:val="hybridMultilevel"/>
    <w:tmpl w:val="CE982C2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FC5359"/>
    <w:multiLevelType w:val="hybridMultilevel"/>
    <w:tmpl w:val="CE982C2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F96425"/>
    <w:multiLevelType w:val="hybridMultilevel"/>
    <w:tmpl w:val="5F62C8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87271"/>
    <w:multiLevelType w:val="hybridMultilevel"/>
    <w:tmpl w:val="CED8BA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120A4"/>
    <w:multiLevelType w:val="hybridMultilevel"/>
    <w:tmpl w:val="0CE63E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3"/>
    <w:rsid w:val="000417AF"/>
    <w:rsid w:val="00166034"/>
    <w:rsid w:val="001712D0"/>
    <w:rsid w:val="001C1EA6"/>
    <w:rsid w:val="00250980"/>
    <w:rsid w:val="00435A93"/>
    <w:rsid w:val="00476C83"/>
    <w:rsid w:val="0062265E"/>
    <w:rsid w:val="0086023B"/>
    <w:rsid w:val="008B20AD"/>
    <w:rsid w:val="009A1F21"/>
    <w:rsid w:val="009F575D"/>
    <w:rsid w:val="00A40248"/>
    <w:rsid w:val="00AB6628"/>
    <w:rsid w:val="00C04963"/>
    <w:rsid w:val="00C641B7"/>
    <w:rsid w:val="00C817BE"/>
    <w:rsid w:val="00C82B73"/>
    <w:rsid w:val="00D053A2"/>
    <w:rsid w:val="00D457F2"/>
    <w:rsid w:val="00D465C0"/>
    <w:rsid w:val="00D57D4C"/>
    <w:rsid w:val="00DF4865"/>
    <w:rsid w:val="00EA2F7C"/>
    <w:rsid w:val="00F80F8B"/>
    <w:rsid w:val="00FB0349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2FA04"/>
  <w15:chartTrackingRefBased/>
  <w15:docId w15:val="{FBDF7287-779A-EE47-8975-BC05C94B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sk-SK" w:eastAsia="ja-JP" w:bidi="sk-SK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04963"/>
  </w:style>
  <w:style w:type="paragraph" w:styleId="Nadpis1">
    <w:name w:val="heading 1"/>
    <w:basedOn w:val="Normlny"/>
    <w:next w:val="Normlny"/>
    <w:link w:val="Nadpis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b/>
      <w:spacing w:val="21"/>
      <w:sz w:val="26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taChar">
    <w:name w:val="Päta Char"/>
    <w:basedOn w:val="Predvolenpsmoodseku"/>
    <w:link w:val="Pta"/>
    <w:uiPriority w:val="99"/>
    <w:rPr>
      <w:b/>
      <w:spacing w:val="21"/>
      <w:sz w:val="26"/>
    </w:rPr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Zvraznenie">
    <w:name w:val="Emphasis"/>
    <w:basedOn w:val="Predvolenpsmoodseku"/>
    <w:uiPriority w:val="20"/>
    <w:semiHidden/>
    <w:unhideWhenUsed/>
    <w:qFormat/>
    <w:rPr>
      <w:b/>
      <w:iCs/>
    </w:r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21"/>
      <w:sz w:val="36"/>
    </w:rPr>
  </w:style>
  <w:style w:type="character" w:styleId="Vrazn">
    <w:name w:val="Strong"/>
    <w:basedOn w:val="Predvolenpsmoodseku"/>
    <w:uiPriority w:val="22"/>
    <w:semiHidden/>
    <w:unhideWhenUsed/>
    <w:qFormat/>
    <w:rPr>
      <w:b/>
      <w:bCs/>
      <w:caps/>
      <w:smallCaps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  <w:sz w:val="3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sz w:val="32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4B3A2E" w:themeColor="text2"/>
    </w:rPr>
  </w:style>
  <w:style w:type="character" w:styleId="Zvraznenodkaz">
    <w:name w:val="Intense Reference"/>
    <w:basedOn w:val="Predvolenpsmoodseku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Nzovknihy">
    <w:name w:val="Book Title"/>
    <w:basedOn w:val="Predvolenpsmoodseku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ninformcie">
    <w:name w:val="Kontaktné informácie"/>
    <w:basedOn w:val="Normlny"/>
    <w:uiPriority w:val="2"/>
    <w:qFormat/>
    <w:pPr>
      <w:spacing w:after="920"/>
      <w:contextualSpacing/>
    </w:p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4B3A2E" w:themeColor="text2"/>
    </w:rPr>
  </w:style>
  <w:style w:type="character" w:styleId="Intenzvnezvraznenie">
    <w:name w:val="Intense Emphasis"/>
    <w:basedOn w:val="Predvolenpsmoodseku"/>
    <w:uiPriority w:val="21"/>
    <w:semiHidden/>
    <w:unhideWhenUsed/>
    <w:rPr>
      <w:b/>
      <w:i/>
      <w:iCs/>
      <w:color w:val="4B3A2E" w:themeColor="text2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  <w:style w:type="paragraph" w:styleId="Odsekzoznamu">
    <w:name w:val="List Paragraph"/>
    <w:basedOn w:val="Normlny"/>
    <w:uiPriority w:val="34"/>
    <w:unhideWhenUsed/>
    <w:qFormat/>
    <w:pPr>
      <w:ind w:left="216" w:hanging="216"/>
      <w:contextualSpacing/>
    </w:pPr>
  </w:style>
  <w:style w:type="paragraph" w:customStyle="1" w:styleId="Meno">
    <w:name w:val="Meno"/>
    <w:basedOn w:val="Normlny"/>
    <w:link w:val="Meno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MenoChar">
    <w:name w:val="Meno Char"/>
    <w:basedOn w:val="Predvolenpsmoodseku"/>
    <w:link w:val="Meno"/>
    <w:uiPriority w:val="1"/>
    <w:rPr>
      <w:b/>
      <w:caps/>
      <w:spacing w:val="21"/>
      <w:sz w:val="36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053A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53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ongrac/Library/Containers/com.microsoft.Word/Data/Library/Application%20Support/Microsoft/Office/16.0/DTS/sk-SK%7b505EBA0B-7E77-FA4E-A899-4A5BB056B0D7%7d/%7b1C33E0FD-E503-2A4F-9D5E-9AA21F029676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{1C33E0FD-E503-2A4F-9D5E-9AA21F029676}tf10002079.dotx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Grac</dc:creator>
  <cp:keywords/>
  <dc:description/>
  <cp:lastModifiedBy>Simon Grac</cp:lastModifiedBy>
  <cp:revision>4</cp:revision>
  <cp:lastPrinted>2018-10-13T15:05:00Z</cp:lastPrinted>
  <dcterms:created xsi:type="dcterms:W3CDTF">2018-10-13T15:05:00Z</dcterms:created>
  <dcterms:modified xsi:type="dcterms:W3CDTF">2018-10-13T15:07:00Z</dcterms:modified>
</cp:coreProperties>
</file>